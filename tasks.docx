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4" w:rsidRDefault="00AF0CA2" w:rsidP="00714896">
      <w:pPr>
        <w:pStyle w:val="Heading1"/>
        <w:bidi/>
        <w:jc w:val="left"/>
        <w:rPr>
          <w:lang w:bidi="he-IL"/>
        </w:rPr>
      </w:pPr>
      <w:r>
        <w:rPr>
          <w:rFonts w:hint="cs"/>
          <w:rtl/>
          <w:lang w:bidi="he-IL"/>
        </w:rPr>
        <w:t>מ</w:t>
      </w:r>
      <w:r w:rsidR="00F11171">
        <w:rPr>
          <w:rFonts w:hint="cs"/>
          <w:rtl/>
          <w:lang w:bidi="he-IL"/>
        </w:rPr>
        <w:t>שימות לביצוע -</w:t>
      </w:r>
      <w:r>
        <w:rPr>
          <w:rFonts w:hint="cs"/>
          <w:rtl/>
          <w:lang w:bidi="he-IL"/>
        </w:rPr>
        <w:t xml:space="preserve"> פגישה מס' </w:t>
      </w:r>
      <w:r w:rsidR="00714896">
        <w:rPr>
          <w:rFonts w:hint="cs"/>
          <w:rtl/>
          <w:lang w:bidi="he-IL"/>
        </w:rPr>
        <w:t>3</w:t>
      </w:r>
      <w:r>
        <w:rPr>
          <w:rFonts w:hint="cs"/>
          <w:rtl/>
          <w:lang w:bidi="he-IL"/>
        </w:rPr>
        <w:t xml:space="preserve"> - </w:t>
      </w:r>
      <w:r>
        <w:rPr>
          <w:rFonts w:hint="eastAsia"/>
          <w:rtl/>
          <w:lang w:bidi="he-IL"/>
        </w:rPr>
        <w:t>‏</w:t>
      </w:r>
      <w:r w:rsidR="00714896">
        <w:rPr>
          <w:rFonts w:hint="cs"/>
          <w:rtl/>
          <w:lang w:bidi="he-IL"/>
        </w:rPr>
        <w:t>30</w:t>
      </w:r>
      <w:r>
        <w:rPr>
          <w:rtl/>
          <w:lang w:bidi="he-IL"/>
        </w:rPr>
        <w:t>/03/2015</w:t>
      </w:r>
    </w:p>
    <w:p w:rsidR="00B965D4" w:rsidRDefault="00E52215" w:rsidP="00572FBB">
      <w:pPr>
        <w:pStyle w:val="Heading2"/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1" name="Picture 1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 w:rsidR="00572FBB">
        <w:rPr>
          <w:rFonts w:hint="cs"/>
          <w:rtl/>
          <w:lang w:bidi="he-IL"/>
        </w:rPr>
        <w:t xml:space="preserve"> לעשות</w:t>
      </w:r>
      <w:r w:rsidR="00714896">
        <w:rPr>
          <w:rFonts w:hint="cs"/>
          <w:rtl/>
          <w:lang w:bidi="he-IL"/>
        </w:rPr>
        <w:t xml:space="preserve"> - לירון</w:t>
      </w:r>
    </w:p>
    <w:p w:rsidR="00714896" w:rsidRDefault="00764259" w:rsidP="00714896">
      <w:pPr>
        <w:bidi/>
        <w:rPr>
          <w:rtl/>
          <w:lang w:bidi="he-IL"/>
        </w:rPr>
      </w:pPr>
      <w:sdt>
        <w:sdtPr>
          <w:rPr>
            <w:rtl/>
          </w:rPr>
          <w:id w:val="-176829186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</w:t>
      </w:r>
      <w:r w:rsidR="00714896">
        <w:rPr>
          <w:rFonts w:hint="cs"/>
          <w:rtl/>
          <w:lang w:bidi="he-IL"/>
        </w:rPr>
        <w:t>להוסיף לטבלת הסיורים עמודה של משך הסיור</w:t>
      </w:r>
    </w:p>
    <w:p w:rsidR="00714896" w:rsidRDefault="00764259" w:rsidP="00714896">
      <w:pPr>
        <w:bidi/>
        <w:rPr>
          <w:rtl/>
          <w:lang w:bidi="he-IL"/>
        </w:rPr>
      </w:pPr>
      <w:sdt>
        <w:sdtPr>
          <w:rPr>
            <w:rtl/>
          </w:rPr>
          <w:id w:val="-23856764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714896">
        <w:rPr>
          <w:rFonts w:hint="cs"/>
          <w:rtl/>
          <w:lang w:bidi="he-IL"/>
        </w:rPr>
        <w:t xml:space="preserve"> להוסיף לטבלת המשתמשים עמודה של </w:t>
      </w:r>
      <w:r w:rsidR="00714896">
        <w:rPr>
          <w:lang w:bidi="he-IL"/>
        </w:rPr>
        <w:t>Last Login</w:t>
      </w:r>
      <w:r w:rsidR="00714896">
        <w:rPr>
          <w:rFonts w:hint="cs"/>
          <w:rtl/>
          <w:lang w:bidi="he-IL"/>
        </w:rPr>
        <w:t xml:space="preserve"> (להשתמש בפונקציה </w:t>
      </w:r>
      <w:r w:rsidR="00714896">
        <w:rPr>
          <w:lang w:bidi="he-IL"/>
        </w:rPr>
        <w:t>now()</w:t>
      </w:r>
      <w:r w:rsidR="00714896">
        <w:rPr>
          <w:rFonts w:hint="cs"/>
          <w:rtl/>
          <w:lang w:bidi="he-IL"/>
        </w:rPr>
        <w:t>)</w:t>
      </w:r>
    </w:p>
    <w:p w:rsidR="005550D2" w:rsidRDefault="0078065A" w:rsidP="002746A6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43171643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FC210F"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להוסיף לטבלת הסיורים עמודה האם ישנם </w:t>
      </w:r>
      <w:r>
        <w:rPr>
          <w:lang w:bidi="he-IL"/>
        </w:rPr>
        <w:t>slots</w:t>
      </w:r>
      <w:r>
        <w:rPr>
          <w:rFonts w:hint="cs"/>
          <w:rtl/>
          <w:lang w:bidi="he-IL"/>
        </w:rPr>
        <w:t xml:space="preserve"> פתוחים לסיור</w:t>
      </w:r>
    </w:p>
    <w:p w:rsidR="00AA5452" w:rsidRDefault="00AA5452" w:rsidP="00EC51F8">
      <w:pPr>
        <w:bidi/>
        <w:rPr>
          <w:rtl/>
          <w:lang w:bidi="he-IL"/>
        </w:rPr>
      </w:pPr>
    </w:p>
    <w:p w:rsidR="00EC51F8" w:rsidRDefault="00EC51F8" w:rsidP="00AA545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את ה-</w:t>
      </w:r>
      <w:r>
        <w:rPr>
          <w:lang w:bidi="he-IL"/>
        </w:rPr>
        <w:t>Views</w:t>
      </w:r>
      <w:r>
        <w:rPr>
          <w:rFonts w:hint="cs"/>
          <w:rtl/>
          <w:lang w:bidi="he-IL"/>
        </w:rPr>
        <w:t xml:space="preserve"> הבאים: </w:t>
      </w:r>
    </w:p>
    <w:p w:rsidR="00EC51F8" w:rsidRDefault="00764259" w:rsidP="00EC51F8">
      <w:pPr>
        <w:bidi/>
        <w:rPr>
          <w:lang w:bidi="he-IL"/>
        </w:rPr>
      </w:pPr>
      <w:sdt>
        <w:sdtPr>
          <w:rPr>
            <w:rtl/>
          </w:rPr>
          <w:id w:val="518124214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Deals by city</w:t>
      </w:r>
    </w:p>
    <w:p w:rsidR="00EC51F8" w:rsidRDefault="00764259" w:rsidP="00EC51F8">
      <w:pPr>
        <w:bidi/>
        <w:rPr>
          <w:lang w:bidi="he-IL"/>
        </w:rPr>
      </w:pPr>
      <w:sdt>
        <w:sdtPr>
          <w:rPr>
            <w:rtl/>
          </w:rPr>
          <w:id w:val="-117024974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45544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Deals by guide</w:t>
      </w:r>
    </w:p>
    <w:p w:rsidR="00EC51F8" w:rsidRDefault="00764259" w:rsidP="00EC51F8">
      <w:pPr>
        <w:bidi/>
        <w:rPr>
          <w:lang w:bidi="he-IL"/>
        </w:rPr>
      </w:pPr>
      <w:sdt>
        <w:sdtPr>
          <w:rPr>
            <w:rtl/>
          </w:rPr>
          <w:id w:val="-154829864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Open slots per deal</w:t>
      </w:r>
    </w:p>
    <w:p w:rsidR="00AA5452" w:rsidRDefault="00AA5452" w:rsidP="00EC51F8">
      <w:pPr>
        <w:bidi/>
        <w:rPr>
          <w:rtl/>
          <w:lang w:bidi="he-IL"/>
        </w:rPr>
      </w:pPr>
    </w:p>
    <w:p w:rsidR="00EC51F8" w:rsidRDefault="00EC51F8" w:rsidP="00AA545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</w:t>
      </w:r>
      <w:r w:rsidR="00AA5452">
        <w:rPr>
          <w:rFonts w:hint="cs"/>
          <w:rtl/>
          <w:lang w:bidi="he-IL"/>
        </w:rPr>
        <w:t>כתוב</w:t>
      </w:r>
      <w:r>
        <w:rPr>
          <w:rFonts w:hint="cs"/>
          <w:rtl/>
          <w:lang w:bidi="he-IL"/>
        </w:rPr>
        <w:t xml:space="preserve"> את הפונקציות הבאות:</w:t>
      </w:r>
    </w:p>
    <w:p w:rsidR="00EC51F8" w:rsidRDefault="00764259" w:rsidP="00EC51F8">
      <w:pPr>
        <w:bidi/>
        <w:rPr>
          <w:lang w:bidi="he-IL"/>
        </w:rPr>
      </w:pPr>
      <w:sdt>
        <w:sdtPr>
          <w:rPr>
            <w:rtl/>
          </w:rPr>
          <w:id w:val="100070138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617B8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Search tour by city</w:t>
      </w:r>
    </w:p>
    <w:p w:rsidR="00EC51F8" w:rsidRDefault="00764259" w:rsidP="0064101B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-172081830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045544">
            <w:sym w:font="Wingdings" w:char="F0FE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Search tour by guide</w:t>
      </w:r>
    </w:p>
    <w:p w:rsidR="0094261C" w:rsidRDefault="0094261C" w:rsidP="0094261C">
      <w:pPr>
        <w:bidi/>
        <w:rPr>
          <w:lang w:bidi="he-IL"/>
        </w:rPr>
      </w:pPr>
      <w:sdt>
        <w:sdtPr>
          <w:rPr>
            <w:rtl/>
          </w:rPr>
          <w:id w:val="-162530617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Content>
          <w:r w:rsidR="00FC210F">
            <w:sym w:font="Wingdings" w:char="F0FE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Insert tour</w:t>
      </w:r>
    </w:p>
    <w:p w:rsidR="0094261C" w:rsidRDefault="0094261C" w:rsidP="003D5140">
      <w:pPr>
        <w:bidi/>
        <w:rPr>
          <w:lang w:bidi="he-IL"/>
        </w:rPr>
      </w:pPr>
      <w:sdt>
        <w:sdtPr>
          <w:rPr>
            <w:rtl/>
          </w:rPr>
          <w:id w:val="-153025090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Insert slot</w:t>
      </w:r>
    </w:p>
    <w:p w:rsidR="003D5140" w:rsidRDefault="003D5140" w:rsidP="0094261C">
      <w:pPr>
        <w:bidi/>
        <w:rPr>
          <w:lang w:bidi="he-IL"/>
        </w:rPr>
      </w:pPr>
      <w:sdt>
        <w:sdtPr>
          <w:rPr>
            <w:rtl/>
          </w:rPr>
          <w:id w:val="21419926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>
            <w:sym w:font="Wingdings" w:char="F0A8"/>
          </w:r>
        </w:sdtContent>
      </w:sdt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Open slots per deal</w:t>
      </w:r>
    </w:p>
    <w:p w:rsidR="0064101B" w:rsidRDefault="00764259" w:rsidP="0064101B">
      <w:pPr>
        <w:pStyle w:val="Checkbox"/>
        <w:bidi/>
        <w:rPr>
          <w:lang w:bidi="he-IL"/>
        </w:rPr>
      </w:pPr>
      <w:sdt>
        <w:sdtPr>
          <w:rPr>
            <w:rtl/>
          </w:rPr>
          <w:id w:val="-14940314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4101B">
            <w:sym w:font="Wingdings" w:char="F0A8"/>
          </w:r>
        </w:sdtContent>
      </w:sdt>
      <w:r w:rsidR="0064101B">
        <w:rPr>
          <w:rFonts w:hint="cs"/>
          <w:rtl/>
          <w:lang w:bidi="he-IL"/>
        </w:rPr>
        <w:t xml:space="preserve"> </w:t>
      </w:r>
      <w:r w:rsidR="0064101B">
        <w:rPr>
          <w:lang w:bidi="he-IL"/>
        </w:rPr>
        <w:t>Add rating (guide/tour)</w:t>
      </w:r>
    </w:p>
    <w:p w:rsidR="00EC51F8" w:rsidRDefault="00764259" w:rsidP="00EC51F8">
      <w:pPr>
        <w:bidi/>
        <w:rPr>
          <w:rFonts w:hint="cs"/>
          <w:rtl/>
          <w:lang w:bidi="he-IL"/>
        </w:rPr>
      </w:pPr>
      <w:sdt>
        <w:sdtPr>
          <w:rPr>
            <w:rtl/>
          </w:rPr>
          <w:id w:val="-35812636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Request deal</w:t>
      </w:r>
    </w:p>
    <w:p w:rsidR="00EC51F8" w:rsidRDefault="00764259" w:rsidP="00EC51F8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-2926270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EC51F8">
        <w:rPr>
          <w:rFonts w:hint="cs"/>
          <w:rtl/>
          <w:lang w:bidi="he-IL"/>
        </w:rPr>
        <w:t xml:space="preserve"> </w:t>
      </w:r>
      <w:r w:rsidR="00EC51F8">
        <w:rPr>
          <w:lang w:bidi="he-IL"/>
        </w:rPr>
        <w:t>Login</w:t>
      </w:r>
    </w:p>
    <w:p w:rsidR="00AA5452" w:rsidRDefault="00AA5452" w:rsidP="00675239">
      <w:pPr>
        <w:pStyle w:val="Heading2"/>
        <w:tabs>
          <w:tab w:val="center" w:pos="4680"/>
        </w:tabs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61D07D4D" wp14:editId="1663DF19">
            <wp:extent cx="409575" cy="409575"/>
            <wp:effectExtent l="0" t="0" r="9525" b="9525"/>
            <wp:docPr id="2" name="Picture 2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  <w:lang w:bidi="he-IL"/>
        </w:rPr>
        <w:t xml:space="preserve"> לעשות - רונן</w:t>
      </w:r>
      <w:r w:rsidR="00675239">
        <w:rPr>
          <w:lang w:bidi="he-IL"/>
        </w:rPr>
        <w:tab/>
      </w:r>
    </w:p>
    <w:p w:rsidR="00675239" w:rsidRDefault="00764259" w:rsidP="00EC51F8">
      <w:pPr>
        <w:pStyle w:val="Checkbox"/>
        <w:bidi/>
        <w:rPr>
          <w:rtl/>
          <w:lang w:bidi="he-IL"/>
        </w:rPr>
      </w:pPr>
      <w:sdt>
        <w:sdtPr>
          <w:rPr>
            <w:rtl/>
          </w:rPr>
          <w:id w:val="63668040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675239">
        <w:rPr>
          <w:rFonts w:hint="cs"/>
          <w:rtl/>
          <w:lang w:bidi="he-IL"/>
        </w:rPr>
        <w:t xml:space="preserve"> </w:t>
      </w:r>
      <w:r w:rsidR="00675239">
        <w:rPr>
          <w:lang w:bidi="he-IL"/>
        </w:rPr>
        <w:t>Redefine email restrictions</w:t>
      </w:r>
    </w:p>
    <w:p w:rsidR="00675239" w:rsidRDefault="00675239" w:rsidP="00675239">
      <w:pPr>
        <w:pStyle w:val="Checkbox"/>
        <w:bidi/>
        <w:rPr>
          <w:rtl/>
          <w:lang w:bidi="he-IL"/>
        </w:rPr>
      </w:pPr>
    </w:p>
    <w:p w:rsidR="00EC51F8" w:rsidRDefault="00AA5452" w:rsidP="00675239">
      <w:pPr>
        <w:pStyle w:val="Checkbox"/>
        <w:bidi/>
        <w:rPr>
          <w:rtl/>
          <w:lang w:bidi="he-IL"/>
        </w:rPr>
      </w:pPr>
      <w:r>
        <w:rPr>
          <w:rFonts w:hint="cs"/>
          <w:rtl/>
          <w:lang w:bidi="he-IL"/>
        </w:rPr>
        <w:t>לכתוב את הפונקציות הבאות:</w:t>
      </w:r>
    </w:p>
    <w:p w:rsidR="00AA5452" w:rsidRDefault="00764259" w:rsidP="00AA5452">
      <w:pPr>
        <w:pStyle w:val="Checkbox"/>
        <w:bidi/>
        <w:rPr>
          <w:lang w:bidi="he-IL"/>
        </w:rPr>
      </w:pPr>
      <w:sdt>
        <w:sdtPr>
          <w:rPr>
            <w:rtl/>
          </w:rPr>
          <w:id w:val="62743465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FC210F">
            <w:sym w:font="Wingdings" w:char="F0FE"/>
          </w:r>
        </w:sdtContent>
      </w:sdt>
      <w:r w:rsidR="00AA5452">
        <w:rPr>
          <w:rFonts w:hint="cs"/>
          <w:rtl/>
          <w:lang w:bidi="he-IL"/>
        </w:rPr>
        <w:t xml:space="preserve"> </w:t>
      </w:r>
      <w:r w:rsidR="00D42D8B">
        <w:rPr>
          <w:lang w:bidi="he-IL"/>
        </w:rPr>
        <w:t>Insert user</w:t>
      </w:r>
    </w:p>
    <w:p w:rsidR="00D42D8B" w:rsidRDefault="00764259" w:rsidP="00D42D8B">
      <w:pPr>
        <w:pStyle w:val="Checkbox"/>
        <w:bidi/>
        <w:rPr>
          <w:lang w:bidi="he-IL"/>
        </w:rPr>
      </w:pPr>
      <w:sdt>
        <w:sdtPr>
          <w:rPr>
            <w:rtl/>
          </w:rPr>
          <w:id w:val="-13498718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D42D8B">
        <w:rPr>
          <w:rFonts w:hint="cs"/>
          <w:rtl/>
          <w:lang w:bidi="he-IL"/>
        </w:rPr>
        <w:t xml:space="preserve"> </w:t>
      </w:r>
      <w:r w:rsidR="00D42D8B">
        <w:rPr>
          <w:lang w:bidi="he-IL"/>
        </w:rPr>
        <w:t>Delete user</w:t>
      </w:r>
    </w:p>
    <w:p w:rsidR="00D42D8B" w:rsidRDefault="00764259" w:rsidP="00D42D8B">
      <w:pPr>
        <w:pStyle w:val="Checkbox"/>
        <w:bidi/>
        <w:rPr>
          <w:lang w:bidi="he-IL"/>
        </w:rPr>
      </w:pPr>
      <w:sdt>
        <w:sdtPr>
          <w:rPr>
            <w:rtl/>
          </w:rPr>
          <w:id w:val="152651607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D42D8B">
        <w:rPr>
          <w:rFonts w:hint="cs"/>
          <w:rtl/>
          <w:lang w:bidi="he-IL"/>
        </w:rPr>
        <w:t xml:space="preserve"> </w:t>
      </w:r>
      <w:r w:rsidR="00D42D8B">
        <w:rPr>
          <w:lang w:bidi="he-IL"/>
        </w:rPr>
        <w:t>Update user</w:t>
      </w:r>
      <w:r w:rsidR="00E12BB9">
        <w:rPr>
          <w:lang w:bidi="he-IL"/>
        </w:rPr>
        <w:t xml:space="preserve"> (password, email, phone #, type)</w:t>
      </w:r>
      <w:bookmarkStart w:id="0" w:name="_GoBack"/>
      <w:bookmarkEnd w:id="0"/>
    </w:p>
    <w:p w:rsidR="00621CDF" w:rsidRDefault="00764259" w:rsidP="00621CDF">
      <w:pPr>
        <w:pStyle w:val="Checkbox"/>
        <w:bidi/>
        <w:rPr>
          <w:lang w:bidi="he-IL"/>
        </w:rPr>
      </w:pPr>
      <w:sdt>
        <w:sdtPr>
          <w:rPr>
            <w:rtl/>
          </w:rPr>
          <w:id w:val="16454670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D42D8B">
        <w:rPr>
          <w:rFonts w:hint="cs"/>
          <w:rtl/>
          <w:lang w:bidi="he-IL"/>
        </w:rPr>
        <w:t xml:space="preserve"> </w:t>
      </w:r>
      <w:r w:rsidR="00621CDF">
        <w:rPr>
          <w:lang w:bidi="he-IL"/>
        </w:rPr>
        <w:t>Insert People (it's a different app screen than insert user screen)</w:t>
      </w:r>
    </w:p>
    <w:p w:rsidR="00621CDF" w:rsidRDefault="00764259" w:rsidP="00621CDF">
      <w:pPr>
        <w:pStyle w:val="Checkbox"/>
        <w:bidi/>
        <w:rPr>
          <w:lang w:bidi="he-IL"/>
        </w:rPr>
      </w:pPr>
      <w:sdt>
        <w:sdtPr>
          <w:rPr>
            <w:rtl/>
          </w:rPr>
          <w:id w:val="19669344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621CDF">
        <w:rPr>
          <w:rFonts w:hint="cs"/>
          <w:rtl/>
          <w:lang w:bidi="he-IL"/>
        </w:rPr>
        <w:t xml:space="preserve"> </w:t>
      </w:r>
      <w:r w:rsidR="00621CDF">
        <w:rPr>
          <w:lang w:bidi="he-IL"/>
        </w:rPr>
        <w:t>Delete people (or save the database?)</w:t>
      </w:r>
    </w:p>
    <w:p w:rsidR="00621CDF" w:rsidRDefault="00764259" w:rsidP="00621CDF">
      <w:pPr>
        <w:pStyle w:val="Checkbox"/>
        <w:bidi/>
        <w:rPr>
          <w:lang w:bidi="he-IL"/>
        </w:rPr>
      </w:pPr>
      <w:sdt>
        <w:sdtPr>
          <w:rPr>
            <w:rtl/>
          </w:rPr>
          <w:id w:val="-14791479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75239">
            <w:sym w:font="Wingdings" w:char="F0A8"/>
          </w:r>
        </w:sdtContent>
      </w:sdt>
      <w:r w:rsidR="00621CDF">
        <w:rPr>
          <w:rFonts w:hint="cs"/>
          <w:rtl/>
          <w:lang w:bidi="he-IL"/>
        </w:rPr>
        <w:t xml:space="preserve"> </w:t>
      </w:r>
      <w:r w:rsidR="00675239">
        <w:rPr>
          <w:lang w:bidi="he-IL"/>
        </w:rPr>
        <w:t>Update people</w:t>
      </w:r>
    </w:p>
    <w:p w:rsidR="00675239" w:rsidRDefault="00675239" w:rsidP="00675239">
      <w:pPr>
        <w:pStyle w:val="Heading2"/>
        <w:tabs>
          <w:tab w:val="center" w:pos="4680"/>
        </w:tabs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38D64EC8" wp14:editId="10991A7D">
            <wp:extent cx="409575" cy="409575"/>
            <wp:effectExtent l="0" t="0" r="9525" b="9525"/>
            <wp:docPr id="4" name="Picture 4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cs"/>
          <w:rtl/>
          <w:lang w:bidi="he-IL"/>
        </w:rPr>
        <w:t xml:space="preserve"> נקודות למחשבה</w:t>
      </w:r>
      <w:r>
        <w:rPr>
          <w:lang w:bidi="he-IL"/>
        </w:rPr>
        <w:tab/>
      </w:r>
    </w:p>
    <w:p w:rsidR="00621CDF" w:rsidRDefault="00675239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לחשוב על </w:t>
      </w:r>
      <w:r>
        <w:rPr>
          <w:lang w:bidi="he-IL"/>
        </w:rPr>
        <w:t>Views</w:t>
      </w:r>
      <w:r>
        <w:rPr>
          <w:rFonts w:hint="cs"/>
          <w:rtl/>
          <w:lang w:bidi="he-IL"/>
        </w:rPr>
        <w:t xml:space="preserve"> תוך התחשבות בצורת ה-</w:t>
      </w:r>
      <w:r>
        <w:rPr>
          <w:lang w:bidi="he-IL"/>
        </w:rPr>
        <w:t>Activity</w:t>
      </w:r>
      <w:r>
        <w:rPr>
          <w:rFonts w:hint="cs"/>
          <w:rtl/>
          <w:lang w:bidi="he-IL"/>
        </w:rPr>
        <w:t xml:space="preserve"> הרצויה באפליקציה</w:t>
      </w:r>
      <w:r w:rsidR="000B41D3">
        <w:rPr>
          <w:rFonts w:hint="cs"/>
          <w:rtl/>
          <w:lang w:bidi="he-IL"/>
        </w:rPr>
        <w:t>.</w:t>
      </w:r>
    </w:p>
    <w:p w:rsidR="00675239" w:rsidRDefault="00675239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>איך ואיפה לשמור תמונות של הסיורים?</w:t>
      </w:r>
    </w:p>
    <w:p w:rsidR="00675239" w:rsidRDefault="000B41D3" w:rsidP="00675239">
      <w:pPr>
        <w:pStyle w:val="Checkbox"/>
        <w:numPr>
          <w:ilvl w:val="0"/>
          <w:numId w:val="9"/>
        </w:numPr>
        <w:bidi/>
        <w:rPr>
          <w:lang w:bidi="he-IL"/>
        </w:rPr>
      </w:pPr>
      <w:r>
        <w:rPr>
          <w:rFonts w:hint="cs"/>
          <w:rtl/>
          <w:lang w:bidi="he-IL"/>
        </w:rPr>
        <w:t>איך לקשר בין תגובות למי שכתב אותן? (מספר סידורי לכל תגובה, ופנייה לטבלה מתאימה?)</w:t>
      </w:r>
    </w:p>
    <w:p w:rsidR="000B41D3" w:rsidRDefault="000B41D3" w:rsidP="000B41D3">
      <w:pPr>
        <w:pStyle w:val="Checkbox"/>
        <w:numPr>
          <w:ilvl w:val="0"/>
          <w:numId w:val="9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לבדוק את הספרייה של שימוש בפונקציות </w:t>
      </w:r>
      <w:r>
        <w:rPr>
          <w:rFonts w:hint="cs"/>
          <w:lang w:bidi="he-IL"/>
        </w:rPr>
        <w:t>SQL</w:t>
      </w:r>
      <w:r>
        <w:rPr>
          <w:rFonts w:hint="cs"/>
          <w:rtl/>
          <w:lang w:bidi="he-IL"/>
        </w:rPr>
        <w:t xml:space="preserve"> מתוך </w:t>
      </w:r>
      <w:r>
        <w:rPr>
          <w:lang w:bidi="he-IL"/>
        </w:rPr>
        <w:t>Java</w:t>
      </w:r>
      <w:r>
        <w:rPr>
          <w:rFonts w:hint="cs"/>
          <w:rtl/>
          <w:lang w:bidi="he-IL"/>
        </w:rPr>
        <w:t>.</w:t>
      </w:r>
    </w:p>
    <w:sectPr w:rsidR="000B41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59" w:rsidRDefault="00764259">
      <w:pPr>
        <w:spacing w:after="0" w:line="240" w:lineRule="auto"/>
      </w:pPr>
      <w:r>
        <w:separator/>
      </w:r>
    </w:p>
  </w:endnote>
  <w:endnote w:type="continuationSeparator" w:id="0">
    <w:p w:rsidR="00764259" w:rsidRDefault="0076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D4" w:rsidRDefault="00AF0CA2" w:rsidP="00AF0CA2">
    <w:pPr>
      <w:pStyle w:val="Footer"/>
      <w:bidi/>
    </w:pPr>
    <w:r>
      <w:rPr>
        <w:rFonts w:hint="cs"/>
        <w:rtl/>
        <w:lang w:bidi="he-IL"/>
      </w:rPr>
      <w:t>עמוד |</w:t>
    </w:r>
    <w:r w:rsidR="00E52215">
      <w:t xml:space="preserve"> </w:t>
    </w:r>
    <w:r w:rsidR="00E52215">
      <w:fldChar w:fldCharType="begin"/>
    </w:r>
    <w:r w:rsidR="00E52215">
      <w:instrText xml:space="preserve"> PAGE   \* MERGEFORMAT </w:instrText>
    </w:r>
    <w:r w:rsidR="00E52215">
      <w:fldChar w:fldCharType="separate"/>
    </w:r>
    <w:r w:rsidR="00E12BB9" w:rsidRPr="00E12BB9">
      <w:rPr>
        <w:noProof/>
        <w:rtl/>
      </w:rPr>
      <w:t>2</w:t>
    </w:r>
    <w:r w:rsidR="00E5221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59" w:rsidRDefault="00764259">
      <w:pPr>
        <w:spacing w:after="0" w:line="240" w:lineRule="auto"/>
      </w:pPr>
      <w:r>
        <w:separator/>
      </w:r>
    </w:p>
  </w:footnote>
  <w:footnote w:type="continuationSeparator" w:id="0">
    <w:p w:rsidR="00764259" w:rsidRDefault="0076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9154C"/>
    <w:multiLevelType w:val="hybridMultilevel"/>
    <w:tmpl w:val="7978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17C4B"/>
    <w:rsid w:val="00045544"/>
    <w:rsid w:val="000B41D3"/>
    <w:rsid w:val="00111E90"/>
    <w:rsid w:val="001701B1"/>
    <w:rsid w:val="001C6BD5"/>
    <w:rsid w:val="002746A6"/>
    <w:rsid w:val="003D5140"/>
    <w:rsid w:val="004041B8"/>
    <w:rsid w:val="004617B8"/>
    <w:rsid w:val="005550D2"/>
    <w:rsid w:val="00572FBB"/>
    <w:rsid w:val="00621CDF"/>
    <w:rsid w:val="0064101B"/>
    <w:rsid w:val="00675239"/>
    <w:rsid w:val="006C23CE"/>
    <w:rsid w:val="006D4B3C"/>
    <w:rsid w:val="00714896"/>
    <w:rsid w:val="00764259"/>
    <w:rsid w:val="0078065A"/>
    <w:rsid w:val="007B3735"/>
    <w:rsid w:val="007B5140"/>
    <w:rsid w:val="008966BA"/>
    <w:rsid w:val="008B1F96"/>
    <w:rsid w:val="008F2EE4"/>
    <w:rsid w:val="0094261C"/>
    <w:rsid w:val="00960ABF"/>
    <w:rsid w:val="009A307F"/>
    <w:rsid w:val="00A878E5"/>
    <w:rsid w:val="00AA5452"/>
    <w:rsid w:val="00AC47E1"/>
    <w:rsid w:val="00AD2E33"/>
    <w:rsid w:val="00AF0CA2"/>
    <w:rsid w:val="00B965D4"/>
    <w:rsid w:val="00D42D8B"/>
    <w:rsid w:val="00D7493C"/>
    <w:rsid w:val="00E12BB9"/>
    <w:rsid w:val="00E13A15"/>
    <w:rsid w:val="00E52215"/>
    <w:rsid w:val="00E7007D"/>
    <w:rsid w:val="00EC51F8"/>
    <w:rsid w:val="00F01F9D"/>
    <w:rsid w:val="00F11171"/>
    <w:rsid w:val="00F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8FD5-596A-4DDA-8BE9-B0ECD3C5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12" w:space="1" w:color="1F4E79" w:themeColor="accent1" w:themeShade="80"/>
        <w:bottom w:val="single" w:sz="12" w:space="1" w:color="1F4E79" w:themeColor="accent1" w:themeShade="80"/>
      </w:pBdr>
      <w:shd w:val="clear" w:color="auto" w:fill="DEEAF6" w:themeFill="accent1" w:themeFillTint="33"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bottom w:val="single" w:sz="18" w:space="1" w:color="C45911" w:themeColor="accent2" w:themeShade="BF"/>
      </w:pBdr>
      <w:shd w:val="clear" w:color="auto" w:fill="FBE4D5" w:themeFill="accent2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5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5B9BD5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5B9BD5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  <w:spacing w:val="60"/>
    </w:rPr>
  </w:style>
  <w:style w:type="paragraph" w:customStyle="1" w:styleId="Checkbox">
    <w:name w:val="Checkbox"/>
    <w:basedOn w:val="Normal"/>
    <w:qFormat/>
  </w:style>
  <w:style w:type="character" w:styleId="Hyperlink">
    <w:name w:val="Hyperlink"/>
    <w:basedOn w:val="DefaultParagraphFont"/>
    <w:uiPriority w:val="99"/>
    <w:unhideWhenUsed/>
    <w:rsid w:val="00572F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2"/>
  </w:style>
  <w:style w:type="character" w:customStyle="1" w:styleId="Heading3Char">
    <w:name w:val="Heading 3 Char"/>
    <w:basedOn w:val="DefaultParagraphFont"/>
    <w:link w:val="Heading3"/>
    <w:uiPriority w:val="9"/>
    <w:rsid w:val="00EC5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on\AppData\Roaming\Microsoft\Templates\Back-to-school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2733</TotalTime>
  <Pages>2</Pages>
  <Words>173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Anavi</dc:creator>
  <cp:keywords/>
  <cp:lastModifiedBy>Liron Anavi</cp:lastModifiedBy>
  <cp:revision>56</cp:revision>
  <dcterms:created xsi:type="dcterms:W3CDTF">2015-03-16T20:04:00Z</dcterms:created>
  <dcterms:modified xsi:type="dcterms:W3CDTF">2015-04-15T12:29:00Z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